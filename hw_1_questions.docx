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2"/>
        </w:numPr>
        <w:spacing w:after="120" w:before="240"/>
      </w:pPr>
      <w:r>
        <w:rPr/>
        <w:t>Homework 1</w:t>
      </w:r>
    </w:p>
    <w:p>
      <w:pPr>
        <w:pStyle w:val="style16"/>
        <w:numPr>
          <w:ilvl w:val="0"/>
          <w:numId w:val="3"/>
        </w:numPr>
      </w:pPr>
      <w:r>
        <w:rPr/>
        <w:t xml:space="preserve">setup1: spawn a single agent at patch 0 0 with heading 0. (You should be able to do this in 1 line of code. Note the default spawn location.) </w:t>
      </w:r>
    </w:p>
    <w:p>
      <w:pPr>
        <w:pStyle w:val="style16"/>
        <w:ind w:hanging="0" w:left="709" w:right="0"/>
      </w:pPr>
      <w:r>
        <w:rPr/>
        <w:t>go1: make the agent advance 10 patches.</w:t>
      </w:r>
    </w:p>
    <w:p>
      <w:pPr>
        <w:pStyle w:val="style16"/>
        <w:numPr>
          <w:ilvl w:val="0"/>
          <w:numId w:val="3"/>
        </w:numPr>
      </w:pPr>
      <w:r>
        <w:rPr/>
        <w:t xml:space="preserve">setup2: spawn 1 turtle at each of the following coordinates: (10, 10), (-10, 10), (10, -10), (-10, -10). Set their headings so each one points to patch 0 0. </w:t>
      </w:r>
    </w:p>
    <w:p>
      <w:pPr>
        <w:pStyle w:val="style16"/>
        <w:ind w:hanging="0" w:left="709" w:right="0"/>
      </w:pPr>
      <w:r>
        <w:rPr/>
        <w:t>go2: this should move each of the four above turtles directly towards the origin (patch 0 0). They should meet exactly at the origin after ten executions of this procedure.</w:t>
      </w:r>
    </w:p>
    <w:p>
      <w:pPr>
        <w:pStyle w:val="style16"/>
        <w:numPr>
          <w:ilvl w:val="0"/>
          <w:numId w:val="3"/>
        </w:numPr>
        <w:spacing w:after="120" w:before="0"/>
      </w:pPr>
      <w:r>
        <w:rPr/>
        <w:t>setup3: spawn 20 turtles with random positions and headings. Set their colors as a blue gradient to scale with their y-coordinates (see scale-color).</w:t>
      </w:r>
    </w:p>
    <w:p>
      <w:pPr>
        <w:pStyle w:val="style16"/>
        <w:spacing w:after="120" w:before="0"/>
        <w:ind w:hanging="360" w:left="709" w:right="0"/>
      </w:pPr>
      <w:r>
        <w:rPr/>
        <w:t>go3: change the color of the patch each turtle is on to a shade of yellow in a gradient to scale with the patch's x-coordinate. Move the turtle forward 3.</w:t>
      </w:r>
    </w:p>
    <w:p>
      <w:pPr>
        <w:pStyle w:val="style16"/>
        <w:numPr>
          <w:ilvl w:val="0"/>
          <w:numId w:val="3"/>
        </w:numPr>
        <w:spacing w:after="120" w:before="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true"/>
    </w:pPr>
    <w:rPr>
      <w:rFonts w:ascii="Times New Roman" w:cs="Lohit Hindi" w:eastAsia="Droid San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Header"/>
    <w:basedOn w:val="style0"/>
    <w:next w:val="style20"/>
    <w:pPr>
      <w:suppressLineNumbers/>
      <w:tabs>
        <w:tab w:leader="none" w:pos="4680" w:val="center"/>
        <w:tab w:leader="none" w:pos="9360" w:val="right"/>
      </w:tabs>
    </w:pPr>
    <w:rPr/>
  </w:style>
  <w:style w:styleId="style21" w:type="paragraph">
    <w:name w:val="Footer"/>
    <w:basedOn w:val="style0"/>
    <w:next w:val="style21"/>
    <w:pPr>
      <w:suppressLineNumbers/>
      <w:tabs>
        <w:tab w:leader="none" w:pos="4680" w:val="center"/>
        <w:tab w:leader="none" w:pos="9360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Academic</Template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2015-07-30T16:34:23.00Z</dcterms:created>
  <cp:revision>1</cp:revision>
  <dc:title>Academic</dc:title>
</cp:coreProperties>
</file>